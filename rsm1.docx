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B3C8B62B26C7480EBB9EADC7BC950527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744"/>
            <w:gridCol w:w="1658"/>
          </w:tblGrid>
          <w:tr w:rsidR="007111E2" w14:paraId="31572B59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3ABA85EC" w14:textId="68EF9588" w:rsidR="007111E2" w:rsidRDefault="00000000">
                <w:pPr>
                  <w:pStyle w:val="PersonalName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hor"/>
                    <w:id w:val="-747420753"/>
                    <w:placeholder>
                      <w:docPart w:val="94FA4166ECC44BB98445BB27CDBD9E7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3D25A8">
                      <w:rPr>
                        <w:b w:val="0"/>
                        <w:bCs/>
                        <w:color w:val="40382D" w:themeColor="text2" w:themeShade="BF"/>
                      </w:rPr>
                      <w:t>mayank manral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20B0952A" w14:textId="6AAC1467" w:rsidR="007111E2" w:rsidRDefault="003D25A8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B65C73B" wp14:editId="22B37552">
                      <wp:extent cx="952777" cy="899160"/>
                      <wp:effectExtent l="0" t="0" r="0" b="0"/>
                      <wp:docPr id="2719629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6480" cy="9026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111E2" w14:paraId="54D449B3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7826CCEC" w14:textId="7643E5FC" w:rsidR="007111E2" w:rsidRDefault="00000000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FF80FC8B8F2C4AD984F4373736D9B219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3D25A8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vill. SAungoan ,chaukhutiya almora uttarakhand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0390608A" w14:textId="77777777" w:rsidR="007111E2" w:rsidRDefault="007111E2">
                <w:pPr>
                  <w:pStyle w:val="NoSpacing"/>
                </w:pPr>
              </w:p>
            </w:tc>
          </w:tr>
          <w:tr w:rsidR="007111E2" w14:paraId="195A39A0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F1C4160" w14:textId="46260188" w:rsidR="007111E2" w:rsidRDefault="00000000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429A305325BA465284C803B93AEAAD6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3D25A8">
                      <w:rPr>
                        <w:color w:val="93A299" w:themeColor="accent1"/>
                        <w:sz w:val="18"/>
                        <w:szCs w:val="18"/>
                      </w:rPr>
                      <w:t>8923253706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DECEE843607E4E01B160B5176227BE7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3D25A8">
                      <w:rPr>
                        <w:color w:val="93A299" w:themeColor="accent1"/>
                        <w:sz w:val="18"/>
                        <w:szCs w:val="18"/>
                      </w:rPr>
                      <w:t>immanral27@gmail.com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0C19638D19DF4C7CB1FCC23F90CC8913"/>
                    </w:placeholder>
                    <w:text/>
                  </w:sdtPr>
                  <w:sdtContent>
                    <w:r w:rsidR="003D25A8">
                      <w:rPr>
                        <w:color w:val="93A299" w:themeColor="accent1"/>
                        <w:sz w:val="18"/>
                        <w:szCs w:val="18"/>
                      </w:rPr>
                      <w:t>mayankmanral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A04E88D" w14:textId="77777777" w:rsidR="007111E2" w:rsidRDefault="007111E2">
                <w:pPr>
                  <w:pStyle w:val="NoSpacing"/>
                </w:pPr>
              </w:p>
            </w:tc>
          </w:tr>
        </w:tbl>
        <w:p w14:paraId="35615EC8" w14:textId="77777777" w:rsidR="007111E2" w:rsidRDefault="00000000">
          <w:pPr>
            <w:rPr>
              <w:b/>
              <w:bCs/>
            </w:rPr>
          </w:pPr>
        </w:p>
      </w:sdtContent>
    </w:sdt>
    <w:p w14:paraId="737DE636" w14:textId="77777777" w:rsidR="007111E2" w:rsidRDefault="00000000">
      <w:pPr>
        <w:pStyle w:val="SectionHeading"/>
      </w:pPr>
      <w:r>
        <w:t>Objectives</w:t>
      </w:r>
    </w:p>
    <w:sdt>
      <w:sdtPr>
        <w:id w:val="-133181253"/>
        <w:placeholder>
          <w:docPart w:val="34248F7459184ADE877CDA79D467C014"/>
        </w:placeholder>
        <w:temporary/>
        <w:showingPlcHdr/>
        <w:text/>
      </w:sdtPr>
      <w:sdtContent>
        <w:p w14:paraId="3FF5915D" w14:textId="77777777" w:rsidR="007111E2" w:rsidRDefault="00000000">
          <w:r>
            <w:rPr>
              <w:color w:val="000000" w:themeColor="text1"/>
            </w:rPr>
            <w:t>[Type your objectives]</w:t>
          </w:r>
        </w:p>
      </w:sdtContent>
    </w:sdt>
    <w:p w14:paraId="4AD67E6B" w14:textId="77777777" w:rsidR="007111E2" w:rsidRDefault="00000000">
      <w:pPr>
        <w:pStyle w:val="SectionHeading"/>
      </w:pPr>
      <w:r>
        <w:t>Experience</w:t>
      </w:r>
    </w:p>
    <w:p w14:paraId="21BC9C59" w14:textId="77777777" w:rsidR="007111E2" w:rsidRDefault="00000000">
      <w:pPr>
        <w:pStyle w:val="Subsection"/>
        <w:rPr>
          <w:vanish/>
          <w:specVanish/>
        </w:rPr>
      </w:pPr>
      <w:sdt>
        <w:sdtPr>
          <w:id w:val="2003239693"/>
          <w:placeholder>
            <w:docPart w:val="46B2A35F802649608F0F6F96E7327417"/>
          </w:placeholder>
          <w:temporary/>
          <w:showingPlcHdr/>
          <w:text/>
        </w:sdtPr>
        <w:sdtContent>
          <w:r>
            <w:t>[Type your job title]</w:t>
          </w:r>
        </w:sdtContent>
      </w:sdt>
    </w:p>
    <w:p w14:paraId="5BC6D520" w14:textId="77777777" w:rsidR="007111E2" w:rsidRDefault="00000000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sdt>
        <w:sdtPr>
          <w:id w:val="-313720658"/>
          <w:placeholder>
            <w:docPart w:val="B94164C388784C8BB8E91E95235409F8"/>
          </w:placeholder>
          <w:temporary/>
          <w:showingPlcHdr/>
          <w:text/>
        </w:sdtPr>
        <w:sdtContent>
          <w:r>
            <w:t>[Type the start date]</w:t>
          </w:r>
        </w:sdtContent>
      </w:sdt>
      <w:r>
        <w:t xml:space="preserve"> - </w:t>
      </w:r>
      <w:sdt>
        <w:sdtPr>
          <w:id w:val="1781147080"/>
          <w:placeholder>
            <w:docPart w:val="5F55A6EDE6624316989E7510CF2A49B4"/>
          </w:placeholder>
          <w:temporary/>
          <w:showingPlcHdr/>
          <w:text/>
        </w:sdtPr>
        <w:sdtContent>
          <w:r>
            <w:t>[Type the end date]</w:t>
          </w:r>
        </w:sdtContent>
      </w:sdt>
    </w:p>
    <w:p w14:paraId="75EB21CF" w14:textId="77777777" w:rsidR="007111E2" w:rsidRDefault="00000000">
      <w:pPr>
        <w:spacing w:line="264" w:lineRule="auto"/>
        <w:rPr>
          <w:color w:val="564B3C" w:themeColor="text2"/>
        </w:rPr>
      </w:pPr>
      <w:sdt>
        <w:sdtPr>
          <w:rPr>
            <w:color w:val="564B3C" w:themeColor="text2"/>
          </w:rPr>
          <w:id w:val="1622417098"/>
          <w:placeholder>
            <w:docPart w:val="A28CF43EDD5D4F838C446A8EDBBE2036"/>
          </w:placeholder>
          <w:temporary/>
          <w:showingPlcHdr/>
          <w:text/>
        </w:sdtPr>
        <w:sdtContent>
          <w:r>
            <w:rPr>
              <w:color w:val="564B3C" w:themeColor="text2"/>
            </w:rPr>
            <w:t>[Type the company name]</w:t>
          </w:r>
        </w:sdtContent>
      </w:sdt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sdt>
        <w:sdtPr>
          <w:rPr>
            <w:color w:val="564B3C" w:themeColor="text2"/>
          </w:rPr>
          <w:id w:val="207151858"/>
          <w:placeholder>
            <w:docPart w:val="04DF0A82CA71455792E7DE5232A351F4"/>
          </w:placeholder>
          <w:temporary/>
          <w:showingPlcHdr/>
          <w:text/>
        </w:sdtPr>
        <w:sdtContent>
          <w:r>
            <w:rPr>
              <w:color w:val="564B3C" w:themeColor="text2"/>
            </w:rPr>
            <w:t>[Type the company address]</w:t>
          </w:r>
        </w:sdtContent>
      </w:sdt>
    </w:p>
    <w:sdt>
      <w:sdtPr>
        <w:rPr>
          <w:color w:val="000000" w:themeColor="text1"/>
        </w:rPr>
        <w:id w:val="-1399746542"/>
        <w:placeholder>
          <w:docPart w:val="62875770D00B47F4AFD66AA7A9EACB01"/>
        </w:placeholder>
        <w:temporary/>
        <w:showingPlcHdr/>
        <w:text/>
      </w:sdtPr>
      <w:sdtContent>
        <w:p w14:paraId="587D05B2" w14:textId="77777777" w:rsidR="007111E2" w:rsidRDefault="00000000">
          <w:pPr>
            <w:spacing w:line="264" w:lineRule="auto"/>
            <w:rPr>
              <w:color w:val="000000" w:themeColor="text1"/>
            </w:rPr>
          </w:pPr>
          <w:r>
            <w:rPr>
              <w:color w:val="000000" w:themeColor="text1"/>
            </w:rPr>
            <w:t>[Type the job responsibilities]</w:t>
          </w:r>
        </w:p>
      </w:sdtContent>
    </w:sdt>
    <w:p w14:paraId="4F507579" w14:textId="77777777" w:rsidR="007111E2" w:rsidRDefault="00000000">
      <w:pPr>
        <w:pStyle w:val="SectionHeading"/>
      </w:pPr>
      <w:r>
        <w:t>Skills</w:t>
      </w:r>
    </w:p>
    <w:sdt>
      <w:sdtPr>
        <w:rPr>
          <w:color w:val="40382D" w:themeColor="text2" w:themeShade="BF"/>
        </w:rPr>
        <w:id w:val="758488533"/>
        <w:placeholder>
          <w:docPart w:val="7EA56EC15FD1495E92F1CC6E8685D786"/>
        </w:placeholder>
        <w:temporary/>
        <w:showingPlcHdr/>
      </w:sdtPr>
      <w:sdtContent>
        <w:p w14:paraId="5CB78DCE" w14:textId="77777777" w:rsidR="007111E2" w:rsidRDefault="00000000">
          <w:pPr>
            <w:numPr>
              <w:ilvl w:val="0"/>
              <w:numId w:val="6"/>
            </w:numPr>
            <w:spacing w:line="264" w:lineRule="auto"/>
            <w:contextualSpacing/>
            <w:rPr>
              <w:color w:val="40382D" w:themeColor="text2" w:themeShade="BF"/>
            </w:rPr>
          </w:pPr>
          <w:r>
            <w:rPr>
              <w:color w:val="40382D" w:themeColor="text2" w:themeShade="BF"/>
            </w:rPr>
            <w:t>[Type list of skills]</w:t>
          </w:r>
        </w:p>
      </w:sdtContent>
    </w:sdt>
    <w:p w14:paraId="08C7F26E" w14:textId="50446517" w:rsidR="007111E2" w:rsidRDefault="00000000">
      <w:pPr>
        <w:pStyle w:val="SectionHeading"/>
      </w:pPr>
      <w:r>
        <w:t>Education</w:t>
      </w:r>
    </w:p>
    <w:p w14:paraId="79AC0A39" w14:textId="77777777" w:rsidR="007111E2" w:rsidRDefault="00000000">
      <w:pPr>
        <w:pStyle w:val="Subsection"/>
      </w:pPr>
      <w:sdt>
        <w:sdtPr>
          <w:rPr>
            <w:color w:val="564B3C" w:themeColor="text2"/>
          </w:rPr>
          <w:id w:val="-2126996960"/>
          <w:placeholder>
            <w:docPart w:val="3BC80E35E83240148C9EF79F034E4003"/>
          </w:placeholder>
          <w:temporary/>
          <w:showingPlcHdr/>
          <w:text/>
        </w:sdtPr>
        <w:sdtContent>
          <w:r>
            <w:rPr>
              <w:color w:val="564B3C" w:themeColor="text2"/>
            </w:rPr>
            <w:t>[Type your school name]</w:t>
          </w:r>
        </w:sdtContent>
      </w:sdt>
    </w:p>
    <w:p w14:paraId="5811299D" w14:textId="6505F891" w:rsidR="007111E2" w:rsidRDefault="00000000">
      <w:pPr>
        <w:spacing w:after="0" w:line="240" w:lineRule="auto"/>
        <w:rPr>
          <w:color w:val="564B3C" w:themeColor="text2"/>
        </w:rPr>
      </w:pPr>
      <w:sdt>
        <w:sdtPr>
          <w:rPr>
            <w:color w:val="564B3C" w:themeColor="text2"/>
          </w:rPr>
          <w:id w:val="-2009280914"/>
          <w:placeholder>
            <w:docPart w:val="BC1BA6AA6F2B4057A431388BBF4787DF"/>
          </w:placeholder>
          <w:temporary/>
          <w:showingPlcHdr/>
          <w:text/>
        </w:sdtPr>
        <w:sdtContent>
          <w:r>
            <w:rPr>
              <w:color w:val="564B3C" w:themeColor="text2"/>
            </w:rPr>
            <w:t>[Type the completion date]</w:t>
          </w:r>
        </w:sdtContent>
      </w:sdt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sdt>
        <w:sdtPr>
          <w:rPr>
            <w:rFonts w:asciiTheme="majorHAnsi" w:eastAsiaTheme="majorEastAsia" w:hAnsiTheme="majorHAnsi" w:cstheme="majorBidi"/>
            <w:color w:val="93A299" w:themeColor="accent1"/>
          </w:rPr>
          <w:id w:val="-379172704"/>
          <w:placeholder>
            <w:docPart w:val="8EC8EE0936944358ACDF56901CBCE25F"/>
          </w:placeholder>
          <w:temporary/>
          <w:showingPlcHdr/>
          <w:text/>
        </w:sdtPr>
        <w:sdtContent>
          <w:r>
            <w:rPr>
              <w:rFonts w:asciiTheme="majorHAnsi" w:eastAsiaTheme="majorEastAsia" w:hAnsiTheme="majorHAnsi" w:cstheme="majorBidi"/>
              <w:color w:val="93A299" w:themeColor="accent1"/>
            </w:rPr>
            <w:t>[Type the degree]</w:t>
          </w:r>
        </w:sdtContent>
      </w:sdt>
    </w:p>
    <w:sdt>
      <w:sdtPr>
        <w:rPr>
          <w:color w:val="000000" w:themeColor="text1" w:themeShade="BF"/>
        </w:rPr>
        <w:id w:val="-883407118"/>
        <w:placeholder>
          <w:docPart w:val="AA6D99D48B48496BB66C6FCFCE2E6CB0"/>
        </w:placeholder>
        <w:temporary/>
        <w:showingPlcHdr/>
      </w:sdtPr>
      <w:sdtContent>
        <w:p w14:paraId="25763E15" w14:textId="77777777" w:rsidR="007111E2" w:rsidRDefault="00000000">
          <w:pPr>
            <w:numPr>
              <w:ilvl w:val="0"/>
              <w:numId w:val="6"/>
            </w:numPr>
            <w:spacing w:line="264" w:lineRule="auto"/>
            <w:contextualSpacing/>
            <w:rPr>
              <w:color w:val="000000" w:themeColor="text1" w:themeShade="BF"/>
            </w:rPr>
          </w:pPr>
          <w:r>
            <w:rPr>
              <w:color w:val="000000" w:themeColor="text1" w:themeShade="BF"/>
            </w:rPr>
            <w:t>[Type list of accomplishments]</w:t>
          </w:r>
        </w:p>
      </w:sdtContent>
    </w:sdt>
    <w:p w14:paraId="4438817F" w14:textId="77777777" w:rsidR="007111E2" w:rsidRDefault="00000000">
      <w:pPr>
        <w:pStyle w:val="SectionHeading"/>
      </w:pPr>
      <w:r>
        <w:t>References</w:t>
      </w:r>
    </w:p>
    <w:p w14:paraId="46CCC51F" w14:textId="77777777" w:rsidR="007111E2" w:rsidRDefault="00000000">
      <w:pPr>
        <w:tabs>
          <w:tab w:val="left" w:pos="2670"/>
        </w:tabs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1129900913"/>
          <w:placeholder>
            <w:docPart w:val="B6CC4837E9034CB8BBB46ED1C17844B5"/>
          </w:placeholder>
          <w:temporary/>
          <w:showingPlcHdr/>
          <w:text/>
        </w:sdtPr>
        <w:sdtContent>
          <w:r>
            <w:rPr>
              <w:color w:val="000000" w:themeColor="text1"/>
            </w:rPr>
            <w:t>[Type your references]</w:t>
          </w:r>
        </w:sdtContent>
      </w:sdt>
    </w:p>
    <w:sectPr w:rsidR="007111E2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0D67" w14:textId="77777777" w:rsidR="00AE4C5E" w:rsidRDefault="00AE4C5E">
      <w:pPr>
        <w:spacing w:after="0" w:line="240" w:lineRule="auto"/>
      </w:pPr>
      <w:r>
        <w:separator/>
      </w:r>
    </w:p>
  </w:endnote>
  <w:endnote w:type="continuationSeparator" w:id="0">
    <w:p w14:paraId="4DB3865A" w14:textId="77777777" w:rsidR="00AE4C5E" w:rsidRDefault="00AE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EE65" w14:textId="77777777" w:rsidR="007111E2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F51E0BA" wp14:editId="2326F1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575BD9" w14:textId="77777777" w:rsidR="007111E2" w:rsidRDefault="007111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F51E0BA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54575BD9" w14:textId="77777777" w:rsidR="007111E2" w:rsidRDefault="007111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80D679F" wp14:editId="254CF77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7737C" w14:textId="77777777" w:rsidR="007111E2" w:rsidRDefault="007111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80D679F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5227737C" w14:textId="77777777" w:rsidR="007111E2" w:rsidRDefault="007111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4BF16C8" wp14:editId="01D9BC1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5B1C50" w14:textId="77777777" w:rsidR="007111E2" w:rsidRDefault="007111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4BF16C8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0D5B1C50" w14:textId="77777777" w:rsidR="007111E2" w:rsidRDefault="007111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128CFD" wp14:editId="77B781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1218EC" w14:textId="56831D7D" w:rsidR="007111E2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6E13F3054E864B3886BC9CC0230A05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D25A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mayank manral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28CFD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431218EC" w14:textId="56831D7D" w:rsidR="007111E2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6E13F3054E864B3886BC9CC0230A056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3D25A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mayank manral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D10A" w14:textId="77777777" w:rsidR="00AE4C5E" w:rsidRDefault="00AE4C5E">
      <w:pPr>
        <w:spacing w:after="0" w:line="240" w:lineRule="auto"/>
      </w:pPr>
      <w:r>
        <w:separator/>
      </w:r>
    </w:p>
  </w:footnote>
  <w:footnote w:type="continuationSeparator" w:id="0">
    <w:p w14:paraId="58971C07" w14:textId="77777777" w:rsidR="00AE4C5E" w:rsidRDefault="00AE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8A66" w14:textId="77777777" w:rsidR="007111E2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E965EE" wp14:editId="75F843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8F97332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3E0455" wp14:editId="763902E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F265329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3213F8" wp14:editId="1034CAD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89B1BE5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8237">
    <w:abstractNumId w:val="5"/>
  </w:num>
  <w:num w:numId="2" w16cid:durableId="1533762864">
    <w:abstractNumId w:val="1"/>
  </w:num>
  <w:num w:numId="3" w16cid:durableId="74858628">
    <w:abstractNumId w:val="2"/>
  </w:num>
  <w:num w:numId="4" w16cid:durableId="1471828410">
    <w:abstractNumId w:val="0"/>
  </w:num>
  <w:num w:numId="5" w16cid:durableId="409081330">
    <w:abstractNumId w:val="4"/>
  </w:num>
  <w:num w:numId="6" w16cid:durableId="67649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8"/>
    <w:rsid w:val="003D25A8"/>
    <w:rsid w:val="007111E2"/>
    <w:rsid w:val="0099413A"/>
    <w:rsid w:val="00A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0A11A"/>
  <w15:docId w15:val="{63C46E92-CA7D-480C-9974-5CDB1FC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C8B62B26C7480EBB9EADC7BC950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A6D6-C519-46BF-B11E-D3C9E69690F8}"/>
      </w:docPartPr>
      <w:docPartBody>
        <w:p w:rsidR="00000000" w:rsidRDefault="00000000">
          <w:pPr>
            <w:pStyle w:val="B3C8B62B26C7480EBB9EADC7BC950527"/>
          </w:pPr>
          <w:r>
            <w:t>Choose a building block.</w:t>
          </w:r>
        </w:p>
      </w:docPartBody>
    </w:docPart>
    <w:docPart>
      <w:docPartPr>
        <w:name w:val="94FA4166ECC44BB98445BB27CDBD9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0A21-8970-4120-979A-13E7AA802B08}"/>
      </w:docPartPr>
      <w:docPartBody>
        <w:p w:rsidR="00000000" w:rsidRDefault="00000000">
          <w:pPr>
            <w:pStyle w:val="94FA4166ECC44BB98445BB27CDBD9E7B"/>
          </w:pPr>
          <w:r>
            <w:t>[Type Your Name]</w:t>
          </w:r>
        </w:p>
      </w:docPartBody>
    </w:docPart>
    <w:docPart>
      <w:docPartPr>
        <w:name w:val="FF80FC8B8F2C4AD984F4373736D9B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8332-B8C8-4025-8779-F06C89A69BA7}"/>
      </w:docPartPr>
      <w:docPartBody>
        <w:p w:rsidR="00000000" w:rsidRDefault="00000000">
          <w:pPr>
            <w:pStyle w:val="FF80FC8B8F2C4AD984F4373736D9B21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29A305325BA465284C803B93AEAA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066A-CCC8-484C-8306-66D950497E72}"/>
      </w:docPartPr>
      <w:docPartBody>
        <w:p w:rsidR="00000000" w:rsidRDefault="00000000">
          <w:pPr>
            <w:pStyle w:val="429A305325BA465284C803B93AEAAD6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DECEE843607E4E01B160B5176227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9CC93-02C4-4EF5-B381-5D465D0B7BD7}"/>
      </w:docPartPr>
      <w:docPartBody>
        <w:p w:rsidR="00000000" w:rsidRDefault="00000000">
          <w:pPr>
            <w:pStyle w:val="DECEE843607E4E01B160B5176227BE75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0C19638D19DF4C7CB1FCC23F90CC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7AB7-4C85-454B-828A-A71C8768CFE6}"/>
      </w:docPartPr>
      <w:docPartBody>
        <w:p w:rsidR="00000000" w:rsidRDefault="00000000">
          <w:pPr>
            <w:pStyle w:val="0C19638D19DF4C7CB1FCC23F90CC8913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34248F7459184ADE877CDA79D467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329-1387-49F0-90A6-C2999C29A37A}"/>
      </w:docPartPr>
      <w:docPartBody>
        <w:p w:rsidR="00000000" w:rsidRDefault="00000000">
          <w:pPr>
            <w:pStyle w:val="34248F7459184ADE877CDA79D467C014"/>
          </w:pPr>
          <w:r>
            <w:t>[Type your objectives]</w:t>
          </w:r>
        </w:p>
      </w:docPartBody>
    </w:docPart>
    <w:docPart>
      <w:docPartPr>
        <w:name w:val="46B2A35F802649608F0F6F96E7327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8C2F-63B9-4738-A62F-B2AB1EFF8278}"/>
      </w:docPartPr>
      <w:docPartBody>
        <w:p w:rsidR="00000000" w:rsidRDefault="00000000">
          <w:pPr>
            <w:pStyle w:val="46B2A35F802649608F0F6F96E7327417"/>
          </w:pPr>
          <w:r>
            <w:t>[Type your job title]</w:t>
          </w:r>
        </w:p>
      </w:docPartBody>
    </w:docPart>
    <w:docPart>
      <w:docPartPr>
        <w:name w:val="B94164C388784C8BB8E91E952354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DAD26-A502-4A48-9A3A-0D6B189093F8}"/>
      </w:docPartPr>
      <w:docPartBody>
        <w:p w:rsidR="00000000" w:rsidRDefault="00000000">
          <w:pPr>
            <w:pStyle w:val="B94164C388784C8BB8E91E95235409F8"/>
          </w:pPr>
          <w:r>
            <w:rPr>
              <w:color w:val="000000" w:themeColor="text1"/>
            </w:rPr>
            <w:t>[Type the start date]</w:t>
          </w:r>
        </w:p>
      </w:docPartBody>
    </w:docPart>
    <w:docPart>
      <w:docPartPr>
        <w:name w:val="5F55A6EDE6624316989E7510CF2A4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3156-9836-4533-AC38-95FC55E9077B}"/>
      </w:docPartPr>
      <w:docPartBody>
        <w:p w:rsidR="00000000" w:rsidRDefault="00000000">
          <w:pPr>
            <w:pStyle w:val="5F55A6EDE6624316989E7510CF2A49B4"/>
          </w:pPr>
          <w:r>
            <w:rPr>
              <w:color w:val="000000" w:themeColor="text1"/>
            </w:rPr>
            <w:t>[Type the end date]</w:t>
          </w:r>
        </w:p>
      </w:docPartBody>
    </w:docPart>
    <w:docPart>
      <w:docPartPr>
        <w:name w:val="A28CF43EDD5D4F838C446A8EDBBE2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2222F-A0B4-4DDE-8260-8F2D68C54385}"/>
      </w:docPartPr>
      <w:docPartBody>
        <w:p w:rsidR="00000000" w:rsidRDefault="00000000">
          <w:pPr>
            <w:pStyle w:val="A28CF43EDD5D4F838C446A8EDBBE2036"/>
          </w:pPr>
          <w:r>
            <w:rPr>
              <w:color w:val="44546A" w:themeColor="text2"/>
            </w:rPr>
            <w:t>[Type the company name]</w:t>
          </w:r>
        </w:p>
      </w:docPartBody>
    </w:docPart>
    <w:docPart>
      <w:docPartPr>
        <w:name w:val="04DF0A82CA71455792E7DE5232A3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F9E8C-7EAB-4278-8D37-C6F72B93121C}"/>
      </w:docPartPr>
      <w:docPartBody>
        <w:p w:rsidR="00000000" w:rsidRDefault="00000000">
          <w:pPr>
            <w:pStyle w:val="04DF0A82CA71455792E7DE5232A351F4"/>
          </w:pPr>
          <w:r>
            <w:rPr>
              <w:color w:val="44546A" w:themeColor="text2"/>
            </w:rPr>
            <w:t>[Type the company address]</w:t>
          </w:r>
        </w:p>
      </w:docPartBody>
    </w:docPart>
    <w:docPart>
      <w:docPartPr>
        <w:name w:val="62875770D00B47F4AFD66AA7A9EA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11CEE-9514-462C-B84C-6A06A0D7212A}"/>
      </w:docPartPr>
      <w:docPartBody>
        <w:p w:rsidR="00000000" w:rsidRDefault="00000000">
          <w:pPr>
            <w:pStyle w:val="62875770D00B47F4AFD66AA7A9EACB01"/>
          </w:pPr>
          <w:r>
            <w:rPr>
              <w:color w:val="000000" w:themeColor="text1"/>
            </w:rPr>
            <w:t>[Type the job responsibilities]</w:t>
          </w:r>
        </w:p>
      </w:docPartBody>
    </w:docPart>
    <w:docPart>
      <w:docPartPr>
        <w:name w:val="7EA56EC15FD1495E92F1CC6E8685D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7E2C-E17A-4BA5-B38B-C190C0887D17}"/>
      </w:docPartPr>
      <w:docPartBody>
        <w:p w:rsidR="00000000" w:rsidRDefault="00000000">
          <w:pPr>
            <w:pStyle w:val="7EA56EC15FD1495E92F1CC6E8685D786"/>
          </w:pPr>
          <w:r>
            <w:rPr>
              <w:color w:val="323E4F" w:themeColor="text2" w:themeShade="BF"/>
            </w:rPr>
            <w:t>[Type list of skills]</w:t>
          </w:r>
        </w:p>
      </w:docPartBody>
    </w:docPart>
    <w:docPart>
      <w:docPartPr>
        <w:name w:val="3BC80E35E83240148C9EF79F034E4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1313-F384-4411-8B7F-1D20B217CB82}"/>
      </w:docPartPr>
      <w:docPartBody>
        <w:p w:rsidR="00000000" w:rsidRDefault="00000000">
          <w:pPr>
            <w:pStyle w:val="3BC80E35E83240148C9EF79F034E4003"/>
          </w:pPr>
          <w:r>
            <w:rPr>
              <w:color w:val="44546A" w:themeColor="text2"/>
            </w:rPr>
            <w:t>[Type your school name]</w:t>
          </w:r>
        </w:p>
      </w:docPartBody>
    </w:docPart>
    <w:docPart>
      <w:docPartPr>
        <w:name w:val="BC1BA6AA6F2B4057A431388BBF47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6B5C-9982-44F3-9EEA-D31FF45F002E}"/>
      </w:docPartPr>
      <w:docPartBody>
        <w:p w:rsidR="00000000" w:rsidRDefault="00000000">
          <w:pPr>
            <w:pStyle w:val="BC1BA6AA6F2B4057A431388BBF4787DF"/>
          </w:pPr>
          <w:r>
            <w:rPr>
              <w:color w:val="44546A" w:themeColor="text2"/>
            </w:rPr>
            <w:t>[Type the completion date]</w:t>
          </w:r>
        </w:p>
      </w:docPartBody>
    </w:docPart>
    <w:docPart>
      <w:docPartPr>
        <w:name w:val="8EC8EE0936944358ACDF56901CBCE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0C49-30ED-4F6C-A07D-0C05B7CC3B2B}"/>
      </w:docPartPr>
      <w:docPartBody>
        <w:p w:rsidR="00000000" w:rsidRDefault="00000000">
          <w:pPr>
            <w:pStyle w:val="8EC8EE0936944358ACDF56901CBCE25F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degree]</w:t>
          </w:r>
        </w:p>
      </w:docPartBody>
    </w:docPart>
    <w:docPart>
      <w:docPartPr>
        <w:name w:val="AA6D99D48B48496BB66C6FCFCE2E6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528B9-7C27-4849-AF5F-6D9A3D89B1FC}"/>
      </w:docPartPr>
      <w:docPartBody>
        <w:p w:rsidR="00000000" w:rsidRDefault="00000000">
          <w:pPr>
            <w:pStyle w:val="AA6D99D48B48496BB66C6FCFCE2E6CB0"/>
          </w:pPr>
          <w:r>
            <w:rPr>
              <w:color w:val="000000" w:themeColor="text1" w:themeShade="BF"/>
            </w:rPr>
            <w:t>[Type list of accomplishments]</w:t>
          </w:r>
        </w:p>
      </w:docPartBody>
    </w:docPart>
    <w:docPart>
      <w:docPartPr>
        <w:name w:val="B6CC4837E9034CB8BBB46ED1C178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D7D2-E7E5-401B-88B4-84E3379F4C58}"/>
      </w:docPartPr>
      <w:docPartBody>
        <w:p w:rsidR="00000000" w:rsidRDefault="00000000">
          <w:pPr>
            <w:pStyle w:val="B6CC4837E9034CB8BBB46ED1C17844B5"/>
          </w:pPr>
          <w:r>
            <w:rPr>
              <w:color w:val="000000" w:themeColor="text1"/>
            </w:rPr>
            <w:t>[Type your references]</w:t>
          </w:r>
        </w:p>
      </w:docPartBody>
    </w:docPart>
    <w:docPart>
      <w:docPartPr>
        <w:name w:val="6E13F3054E864B3886BC9CC0230A0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E56A-93F1-4E70-B2D0-D396B39787F1}"/>
      </w:docPartPr>
      <w:docPartBody>
        <w:p w:rsidR="00000000" w:rsidRDefault="00000000">
          <w:pPr>
            <w:pStyle w:val="6E13F3054E864B3886BC9CC0230A056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6A"/>
    <w:rsid w:val="007C2B6A"/>
    <w:rsid w:val="009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8B62B26C7480EBB9EADC7BC950527">
    <w:name w:val="B3C8B62B26C7480EBB9EADC7BC950527"/>
  </w:style>
  <w:style w:type="paragraph" w:customStyle="1" w:styleId="94FA4166ECC44BB98445BB27CDBD9E7B">
    <w:name w:val="94FA4166ECC44BB98445BB27CDBD9E7B"/>
  </w:style>
  <w:style w:type="paragraph" w:customStyle="1" w:styleId="FF80FC8B8F2C4AD984F4373736D9B219">
    <w:name w:val="FF80FC8B8F2C4AD984F4373736D9B219"/>
  </w:style>
  <w:style w:type="paragraph" w:customStyle="1" w:styleId="429A305325BA465284C803B93AEAAD68">
    <w:name w:val="429A305325BA465284C803B93AEAAD68"/>
  </w:style>
  <w:style w:type="paragraph" w:customStyle="1" w:styleId="DECEE843607E4E01B160B5176227BE75">
    <w:name w:val="DECEE843607E4E01B160B5176227BE75"/>
  </w:style>
  <w:style w:type="paragraph" w:customStyle="1" w:styleId="0C19638D19DF4C7CB1FCC23F90CC8913">
    <w:name w:val="0C19638D19DF4C7CB1FCC23F90CC8913"/>
  </w:style>
  <w:style w:type="paragraph" w:customStyle="1" w:styleId="34248F7459184ADE877CDA79D467C014">
    <w:name w:val="34248F7459184ADE877CDA79D467C014"/>
  </w:style>
  <w:style w:type="paragraph" w:customStyle="1" w:styleId="46B2A35F802649608F0F6F96E7327417">
    <w:name w:val="46B2A35F802649608F0F6F96E7327417"/>
  </w:style>
  <w:style w:type="paragraph" w:customStyle="1" w:styleId="B94164C388784C8BB8E91E95235409F8">
    <w:name w:val="B94164C388784C8BB8E91E95235409F8"/>
  </w:style>
  <w:style w:type="paragraph" w:customStyle="1" w:styleId="5F55A6EDE6624316989E7510CF2A49B4">
    <w:name w:val="5F55A6EDE6624316989E7510CF2A49B4"/>
  </w:style>
  <w:style w:type="paragraph" w:customStyle="1" w:styleId="A28CF43EDD5D4F838C446A8EDBBE2036">
    <w:name w:val="A28CF43EDD5D4F838C446A8EDBBE2036"/>
  </w:style>
  <w:style w:type="paragraph" w:customStyle="1" w:styleId="04DF0A82CA71455792E7DE5232A351F4">
    <w:name w:val="04DF0A82CA71455792E7DE5232A351F4"/>
  </w:style>
  <w:style w:type="paragraph" w:customStyle="1" w:styleId="62875770D00B47F4AFD66AA7A9EACB01">
    <w:name w:val="62875770D00B47F4AFD66AA7A9EACB01"/>
  </w:style>
  <w:style w:type="paragraph" w:customStyle="1" w:styleId="7EA56EC15FD1495E92F1CC6E8685D786">
    <w:name w:val="7EA56EC15FD1495E92F1CC6E8685D786"/>
  </w:style>
  <w:style w:type="paragraph" w:customStyle="1" w:styleId="3BC80E35E83240148C9EF79F034E4003">
    <w:name w:val="3BC80E35E83240148C9EF79F034E4003"/>
  </w:style>
  <w:style w:type="paragraph" w:customStyle="1" w:styleId="BC1BA6AA6F2B4057A431388BBF4787DF">
    <w:name w:val="BC1BA6AA6F2B4057A431388BBF4787DF"/>
  </w:style>
  <w:style w:type="paragraph" w:customStyle="1" w:styleId="8EC8EE0936944358ACDF56901CBCE25F">
    <w:name w:val="8EC8EE0936944358ACDF56901CBCE25F"/>
  </w:style>
  <w:style w:type="paragraph" w:customStyle="1" w:styleId="AA6D99D48B48496BB66C6FCFCE2E6CB0">
    <w:name w:val="AA6D99D48B48496BB66C6FCFCE2E6CB0"/>
  </w:style>
  <w:style w:type="paragraph" w:customStyle="1" w:styleId="B6CC4837E9034CB8BBB46ED1C17844B5">
    <w:name w:val="B6CC4837E9034CB8BBB46ED1C17844B5"/>
  </w:style>
  <w:style w:type="paragraph" w:customStyle="1" w:styleId="6E13F3054E864B3886BC9CC0230A0564">
    <w:name w:val="6E13F3054E864B3886BC9CC0230A0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vill. SAungoan ,chaukhutiya almora uttarakhand</CompanyAddress>
  <CompanyPhone>8923253706</CompanyPhone>
  <CompanyFax/>
  <CompanyEmail>immanral27@gmail.com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manral</dc:creator>
  <cp:lastModifiedBy>Mayank Manral</cp:lastModifiedBy>
  <cp:revision>1</cp:revision>
  <dcterms:created xsi:type="dcterms:W3CDTF">2024-05-24T14:54:00Z</dcterms:created>
  <dcterms:modified xsi:type="dcterms:W3CDTF">2024-05-24T14:59:00Z</dcterms:modified>
</cp:coreProperties>
</file>